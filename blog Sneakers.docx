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5530" w14:textId="60BB4C29" w:rsidR="002E6057" w:rsidRPr="002E6057" w:rsidRDefault="002E6057" w:rsidP="002E6057">
      <w:pPr>
        <w:pBdr>
          <w:bottom w:val="single" w:sz="4" w:space="0" w:color="000000"/>
        </w:pBdr>
        <w:spacing w:before="3000" w:line="240" w:lineRule="auto"/>
        <w:jc w:val="right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70C0"/>
          <w:sz w:val="48"/>
          <w:szCs w:val="48"/>
          <w:lang w:val="fr-FR" w:eastAsia="fr-FR" w:bidi="ar-SA"/>
        </w:rPr>
        <w:t xml:space="preserve">&lt; </w:t>
      </w:r>
      <w:r w:rsidRPr="002E6057">
        <w:rPr>
          <w:rFonts w:ascii="Arial Narrow" w:eastAsia="Times New Roman" w:hAnsi="Arial Narrow" w:cs="Times New Roman"/>
          <w:b/>
          <w:bCs/>
          <w:color w:val="0070C0"/>
          <w:sz w:val="48"/>
          <w:szCs w:val="48"/>
          <w:lang w:val="fr-FR" w:eastAsia="fr-FR" w:bidi="ar-SA"/>
        </w:rPr>
        <w:t>Sneakers-actu</w:t>
      </w:r>
      <w:r w:rsidRPr="002E6057">
        <w:rPr>
          <w:rFonts w:ascii="Arial Narrow" w:eastAsia="Times New Roman" w:hAnsi="Arial Narrow" w:cs="Times New Roman"/>
          <w:b/>
          <w:bCs/>
          <w:color w:val="0070C0"/>
          <w:sz w:val="48"/>
          <w:szCs w:val="48"/>
          <w:lang w:val="fr-FR" w:eastAsia="fr-FR" w:bidi="ar-SA"/>
        </w:rPr>
        <w:t>&gt;</w:t>
      </w:r>
    </w:p>
    <w:p w14:paraId="5FFBEA67" w14:textId="76324A89" w:rsidR="002E6057" w:rsidRPr="002E6057" w:rsidRDefault="002E6057" w:rsidP="002E6057">
      <w:pPr>
        <w:pBdr>
          <w:bottom w:val="single" w:sz="4" w:space="0" w:color="000000"/>
        </w:pBdr>
        <w:spacing w:before="280" w:after="0" w:line="240" w:lineRule="auto"/>
        <w:ind w:left="-1350" w:hanging="1350"/>
        <w:jc w:val="right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0000"/>
          <w:sz w:val="48"/>
          <w:szCs w:val="48"/>
          <w:lang w:val="fr-FR" w:eastAsia="fr-FR" w:bidi="ar-SA"/>
        </w:rPr>
        <w:t>Performance Test</w:t>
      </w:r>
    </w:p>
    <w:p w14:paraId="5E5C54B2" w14:textId="02624E8D" w:rsidR="002E6057" w:rsidRPr="002E6057" w:rsidRDefault="002E6057" w:rsidP="002E6057">
      <w:pPr>
        <w:spacing w:before="240" w:after="120" w:line="240" w:lineRule="auto"/>
        <w:jc w:val="right"/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 xml:space="preserve">Version </w:t>
      </w:r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>0.1</w:t>
      </w:r>
    </w:p>
    <w:p w14:paraId="106C368A" w14:textId="5A08861E" w:rsidR="002E6057" w:rsidRPr="002E6057" w:rsidRDefault="002E6057" w:rsidP="002E6057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>Samy Hamed-E-</w:t>
      </w:r>
      <w:proofErr w:type="spellStart"/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>Saberi</w:t>
      </w:r>
      <w:proofErr w:type="spellEnd"/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 xml:space="preserve"> 4IW2</w:t>
      </w:r>
    </w:p>
    <w:p w14:paraId="172A245B" w14:textId="59A9B13A" w:rsidR="002E6057" w:rsidRPr="002E6057" w:rsidRDefault="002E6057" w:rsidP="002E60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0000"/>
          <w:sz w:val="32"/>
          <w:szCs w:val="32"/>
          <w:lang w:val="fr-FR" w:eastAsia="fr-FR" w:bidi="ar-SA"/>
        </w:rPr>
        <w:t>28/06/2022</w:t>
      </w:r>
    </w:p>
    <w:p w14:paraId="46C17BEB" w14:textId="77777777" w:rsidR="002E6057" w:rsidRPr="002E6057" w:rsidRDefault="002E6057" w:rsidP="002E6057">
      <w:pPr>
        <w:spacing w:before="3360" w:after="120" w:line="240" w:lineRule="auto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 xml:space="preserve">Document </w:t>
      </w:r>
      <w:proofErr w:type="spellStart"/>
      <w:proofErr w:type="gramStart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>Number</w:t>
      </w:r>
      <w:proofErr w:type="spellEnd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>:</w:t>
      </w:r>
      <w:proofErr w:type="gramEnd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 xml:space="preserve"> &lt;</w:t>
      </w:r>
      <w:proofErr w:type="spellStart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document’s</w:t>
      </w:r>
      <w:proofErr w:type="spellEnd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 xml:space="preserve"> configuration item control </w:t>
      </w:r>
      <w:proofErr w:type="spellStart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number</w:t>
      </w:r>
      <w:proofErr w:type="spellEnd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&gt;</w:t>
      </w:r>
    </w:p>
    <w:p w14:paraId="07BBBD71" w14:textId="70AFBF17" w:rsidR="002E6057" w:rsidRPr="002E6057" w:rsidRDefault="002E6057" w:rsidP="002E6057">
      <w:pPr>
        <w:spacing w:before="120" w:after="120" w:line="240" w:lineRule="auto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  <w:proofErr w:type="spellStart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>Contract</w:t>
      </w:r>
      <w:proofErr w:type="spellEnd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 xml:space="preserve"> </w:t>
      </w:r>
      <w:proofErr w:type="spellStart"/>
      <w:proofErr w:type="gramStart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>Number</w:t>
      </w:r>
      <w:proofErr w:type="spellEnd"/>
      <w:r w:rsidRPr="002E6057">
        <w:rPr>
          <w:rFonts w:ascii="Arial Narrow" w:eastAsia="Times New Roman" w:hAnsi="Arial Narrow" w:cs="Times New Roman"/>
          <w:b/>
          <w:bCs/>
          <w:color w:val="000000"/>
          <w:sz w:val="22"/>
          <w:szCs w:val="22"/>
          <w:lang w:val="fr-FR" w:eastAsia="fr-FR" w:bidi="ar-SA"/>
        </w:rPr>
        <w:t>:</w:t>
      </w:r>
      <w:proofErr w:type="gramEnd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 xml:space="preserve"> &lt;</w:t>
      </w:r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Samy Hamed-e-</w:t>
      </w:r>
      <w:proofErr w:type="spellStart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saberi</w:t>
      </w:r>
      <w:proofErr w:type="spellEnd"/>
      <w:r w:rsidRPr="002E6057">
        <w:rPr>
          <w:rFonts w:ascii="Arial Narrow" w:eastAsia="Times New Roman" w:hAnsi="Arial Narrow" w:cs="Times New Roman"/>
          <w:color w:val="000000"/>
          <w:sz w:val="22"/>
          <w:szCs w:val="22"/>
          <w:lang w:val="fr-FR" w:eastAsia="fr-FR" w:bidi="ar-SA"/>
        </w:rPr>
        <w:t>&gt; </w:t>
      </w:r>
    </w:p>
    <w:p w14:paraId="485F4E13" w14:textId="77777777" w:rsidR="002E6057" w:rsidRPr="002E6057" w:rsidRDefault="002E6057" w:rsidP="002E6057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fr-FR" w:eastAsia="fr-FR" w:bidi="ar-SA"/>
        </w:rPr>
      </w:pPr>
    </w:p>
    <w:p w14:paraId="5969E9EB" w14:textId="77777777" w:rsidR="002E6057" w:rsidRPr="002E6057" w:rsidRDefault="002E6057">
      <w:pPr>
        <w:pStyle w:val="Sous-titre"/>
        <w:rPr>
          <w:lang w:val="fr-FR"/>
        </w:rPr>
      </w:pPr>
    </w:p>
    <w:p w14:paraId="5E6B572E" w14:textId="77777777" w:rsidR="002E6057" w:rsidRPr="002E6057" w:rsidRDefault="002E6057">
      <w:pPr>
        <w:pStyle w:val="Sous-titre"/>
        <w:rPr>
          <w:lang w:val="fr-FR"/>
        </w:rPr>
      </w:pPr>
    </w:p>
    <w:p w14:paraId="2A2C8616" w14:textId="77777777" w:rsidR="002E6057" w:rsidRPr="002E6057" w:rsidRDefault="002E6057">
      <w:pPr>
        <w:pStyle w:val="Sous-titre"/>
        <w:rPr>
          <w:lang w:val="fr-FR"/>
        </w:rPr>
      </w:pPr>
    </w:p>
    <w:p w14:paraId="48748631" w14:textId="77777777" w:rsidR="002E6057" w:rsidRPr="002E6057" w:rsidRDefault="002E6057">
      <w:pPr>
        <w:pStyle w:val="Sous-titre"/>
        <w:rPr>
          <w:lang w:val="fr-FR"/>
        </w:rPr>
      </w:pPr>
    </w:p>
    <w:p w14:paraId="572C113B" w14:textId="77777777" w:rsidR="002E6057" w:rsidRPr="002E6057" w:rsidRDefault="002E6057">
      <w:pPr>
        <w:pStyle w:val="Sous-titre"/>
        <w:rPr>
          <w:lang w:val="fr-FR"/>
        </w:rPr>
      </w:pPr>
    </w:p>
    <w:p w14:paraId="52A17DE5" w14:textId="77777777" w:rsidR="002E6057" w:rsidRPr="002E6057" w:rsidRDefault="002E6057">
      <w:pPr>
        <w:pStyle w:val="Sous-titre"/>
        <w:rPr>
          <w:lang w:val="fr-FR"/>
        </w:rPr>
      </w:pPr>
    </w:p>
    <w:p w14:paraId="5A55F52E" w14:textId="5E00E804" w:rsidR="002E6057" w:rsidRPr="002E6057" w:rsidRDefault="002E6057">
      <w:pPr>
        <w:pStyle w:val="Sous-titre"/>
        <w:rPr>
          <w:lang w:val="fr-FR"/>
        </w:rPr>
      </w:pPr>
    </w:p>
    <w:p w14:paraId="63D1DB82" w14:textId="77777777" w:rsidR="002E6057" w:rsidRPr="002E6057" w:rsidRDefault="002E6057">
      <w:pPr>
        <w:pStyle w:val="Sous-titre"/>
        <w:rPr>
          <w:lang w:val="fr-FR"/>
        </w:rPr>
      </w:pPr>
    </w:p>
    <w:p w14:paraId="0D285E2D" w14:textId="77777777" w:rsidR="002E6057" w:rsidRPr="002E6057" w:rsidRDefault="002E6057">
      <w:pPr>
        <w:pStyle w:val="Sous-titre"/>
        <w:rPr>
          <w:lang w:val="fr-FR"/>
        </w:rPr>
      </w:pPr>
    </w:p>
    <w:p w14:paraId="17511461" w14:textId="77777777" w:rsidR="002E6057" w:rsidRPr="002E6057" w:rsidRDefault="002E6057">
      <w:pPr>
        <w:pStyle w:val="Sous-titre"/>
        <w:rPr>
          <w:lang w:val="fr-FR"/>
        </w:rPr>
      </w:pPr>
    </w:p>
    <w:p w14:paraId="184D1C88" w14:textId="77777777" w:rsidR="002E6057" w:rsidRPr="002E6057" w:rsidRDefault="002E6057">
      <w:pPr>
        <w:pStyle w:val="Sous-titre"/>
        <w:rPr>
          <w:lang w:val="fr-FR"/>
        </w:rPr>
      </w:pPr>
    </w:p>
    <w:p w14:paraId="10F6C8AC" w14:textId="0020B171" w:rsidR="00411242" w:rsidRPr="002E6057" w:rsidRDefault="002E6057">
      <w:pPr>
        <w:pStyle w:val="Titre1"/>
        <w:rPr>
          <w:lang w:val="fr-FR"/>
        </w:rPr>
      </w:pPr>
      <w:r w:rsidRPr="002E6057">
        <w:rPr>
          <w:lang w:val="fr-FR"/>
        </w:rPr>
        <w:t>Préambule</w:t>
      </w:r>
    </w:p>
    <w:p w14:paraId="667D1E23" w14:textId="6091D231" w:rsidR="00411242" w:rsidRDefault="002E6057">
      <w:pPr>
        <w:rPr>
          <w:lang w:val="fr-FR"/>
        </w:rPr>
      </w:pPr>
      <w:r w:rsidRPr="002E6057">
        <w:rPr>
          <w:lang w:val="fr-FR"/>
        </w:rPr>
        <w:t>Ce dossier a pour but de livrer un plan précis et détailler de test de performance en utilisant un sc</w:t>
      </w:r>
      <w:r w:rsidR="000F4E86">
        <w:rPr>
          <w:lang w:val="fr-FR"/>
        </w:rPr>
        <w:t>é</w:t>
      </w:r>
      <w:r w:rsidRPr="002E6057">
        <w:rPr>
          <w:lang w:val="fr-FR"/>
        </w:rPr>
        <w:t xml:space="preserve">nario fidèle à la </w:t>
      </w:r>
      <w:r>
        <w:rPr>
          <w:lang w:val="fr-FR"/>
        </w:rPr>
        <w:t>réalité.</w:t>
      </w:r>
    </w:p>
    <w:p w14:paraId="469BA376" w14:textId="165DD6E4" w:rsidR="002E6057" w:rsidRDefault="002E6057">
      <w:pPr>
        <w:rPr>
          <w:lang w:val="fr-FR"/>
        </w:rPr>
      </w:pPr>
      <w:r>
        <w:rPr>
          <w:lang w:val="fr-FR"/>
        </w:rPr>
        <w:t xml:space="preserve">Avant </w:t>
      </w:r>
      <w:r w:rsidR="00B94266">
        <w:rPr>
          <w:lang w:val="fr-FR"/>
        </w:rPr>
        <w:t>d’établir le scénario, il est important de parler du projet/site que nous allons tester.</w:t>
      </w:r>
    </w:p>
    <w:p w14:paraId="791D1911" w14:textId="77777777" w:rsidR="000F4E86" w:rsidRDefault="000F4E86">
      <w:pPr>
        <w:pStyle w:val="Titre2"/>
        <w:rPr>
          <w:rFonts w:asciiTheme="minorHAnsi" w:eastAsiaTheme="minorHAnsi" w:hAnsiTheme="minorHAnsi" w:cstheme="minorBidi"/>
          <w:sz w:val="24"/>
          <w:szCs w:val="24"/>
          <w:lang w:val="fr-FR"/>
        </w:rPr>
      </w:pPr>
      <w:r w:rsidRPr="000F4E86">
        <w:rPr>
          <w:rFonts w:asciiTheme="minorHAnsi" w:eastAsiaTheme="minorHAnsi" w:hAnsiTheme="minorHAnsi" w:cstheme="minorBidi"/>
          <w:sz w:val="24"/>
          <w:szCs w:val="24"/>
          <w:lang w:val="fr-FR"/>
        </w:rPr>
        <w:t xml:space="preserve">Dans ce test de performance, nous allons réaliser nos tests sur Sneakers-actus. Sneakers-actus sont un blog dédié aux sneakers. Ce blog est revendiqué comme « l’encyclopédie de la culture sneakers ». Le type d’utilisateurs est une population assez jeune (15-30 ans) et susceptible et naviguer pendant une courte durée.  </w:t>
      </w:r>
    </w:p>
    <w:p w14:paraId="76B51B10" w14:textId="0EB96324" w:rsidR="00411242" w:rsidRPr="002E6057" w:rsidRDefault="00405D54">
      <w:pPr>
        <w:pStyle w:val="Titre2"/>
        <w:rPr>
          <w:lang w:val="fr-FR"/>
        </w:rPr>
      </w:pPr>
      <w:r>
        <w:rPr>
          <w:lang w:val="fr-FR"/>
        </w:rPr>
        <w:t>Architecture de l’application</w:t>
      </w:r>
    </w:p>
    <w:p w14:paraId="7E89A360" w14:textId="77777777" w:rsidR="000F4E86" w:rsidRDefault="000F4E86">
      <w:pPr>
        <w:rPr>
          <w:lang w:val="fr-FR"/>
        </w:rPr>
      </w:pPr>
      <w:proofErr w:type="gramStart"/>
      <w:r w:rsidRPr="000F4E86">
        <w:rPr>
          <w:lang w:val="fr-FR"/>
        </w:rPr>
        <w:t>Étant données que</w:t>
      </w:r>
      <w:proofErr w:type="gramEnd"/>
      <w:r w:rsidRPr="000F4E86">
        <w:rPr>
          <w:lang w:val="fr-FR"/>
        </w:rPr>
        <w:t xml:space="preserve"> nous n’avons pas eu la possibilité d’entrer en contact avec le propriétaire du blog, nous avons utilisé un site (builtwith.com) permettant d’obtenir la liste des stacks utilisées.</w:t>
      </w:r>
    </w:p>
    <w:p w14:paraId="42F9B985" w14:textId="491D4235" w:rsidR="00411242" w:rsidRDefault="000F4E86" w:rsidP="000F4E86">
      <w:pPr>
        <w:pStyle w:val="Citation"/>
        <w:ind w:left="0"/>
        <w:rPr>
          <w:i w:val="0"/>
          <w:iCs w:val="0"/>
          <w:color w:val="000000" w:themeColor="text1"/>
          <w:lang w:val="fr-FR"/>
        </w:rPr>
      </w:pPr>
      <w:r w:rsidRPr="000F4E86">
        <w:rPr>
          <w:i w:val="0"/>
          <w:iCs w:val="0"/>
          <w:color w:val="000000" w:themeColor="text1"/>
          <w:lang w:val="fr-FR"/>
        </w:rPr>
        <w:t xml:space="preserve">Partons du </w:t>
      </w:r>
      <w:proofErr w:type="spellStart"/>
      <w:r>
        <w:rPr>
          <w:i w:val="0"/>
          <w:iCs w:val="0"/>
          <w:color w:val="000000" w:themeColor="text1"/>
          <w:lang w:val="fr-FR"/>
        </w:rPr>
        <w:t>postula</w:t>
      </w:r>
      <w:proofErr w:type="spellEnd"/>
      <w:r w:rsidRPr="000F4E86">
        <w:rPr>
          <w:i w:val="0"/>
          <w:iCs w:val="0"/>
          <w:color w:val="000000" w:themeColor="text1"/>
          <w:lang w:val="fr-FR"/>
        </w:rPr>
        <w:t xml:space="preserve"> que les informations récupérer à partir de ce site soit exact.</w:t>
      </w:r>
    </w:p>
    <w:p w14:paraId="56470AC8" w14:textId="265F42A6" w:rsidR="000F4E86" w:rsidRPr="000F4E86" w:rsidRDefault="000F4E86" w:rsidP="000F4E86">
      <w:pPr>
        <w:rPr>
          <w:lang w:val="fr-FR"/>
        </w:rPr>
      </w:pPr>
      <w:r>
        <w:rPr>
          <w:lang w:val="fr-FR"/>
        </w:rPr>
        <w:t>D’après les informations que nous avons pu obtenir, le site web serai réaliser à l’aide du CMS Wordpress</w:t>
      </w:r>
    </w:p>
    <w:p w14:paraId="37DC12E1" w14:textId="6BA8B6C4" w:rsidR="000F4E86" w:rsidRDefault="00C67AE9" w:rsidP="007A451B">
      <w:pPr>
        <w:rPr>
          <w:lang w:val="fr-FR"/>
        </w:rPr>
      </w:pPr>
      <w:r>
        <w:rPr>
          <w:lang w:val="fr-FR"/>
        </w:rPr>
        <w:t xml:space="preserve">Concernant </w:t>
      </w:r>
    </w:p>
    <w:p w14:paraId="0DB4A63B" w14:textId="77777777" w:rsidR="000F4E86" w:rsidRPr="002E6057" w:rsidRDefault="000F4E86" w:rsidP="007A451B">
      <w:pPr>
        <w:rPr>
          <w:lang w:val="fr-FR"/>
        </w:rPr>
      </w:pP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60"/>
        <w:gridCol w:w="3084"/>
        <w:gridCol w:w="3085"/>
      </w:tblGrid>
      <w:tr w:rsidR="00B42F97" w:rsidRPr="002E6057" w14:paraId="63BFCBA2" w14:textId="77777777" w:rsidTr="00B4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C8F6D82" w14:textId="77777777" w:rsidR="00411242" w:rsidRPr="002E6057" w:rsidRDefault="00C67AE9">
            <w:pPr>
              <w:rPr>
                <w:lang w:val="fr-FR"/>
              </w:rPr>
            </w:pPr>
          </w:p>
        </w:tc>
        <w:sdt>
          <w:sdtPr>
            <w:rPr>
              <w:lang w:val="fr-FR"/>
            </w:rPr>
            <w:id w:val="-1622375482"/>
            <w:placeholder>
              <w:docPart w:val="F53E14CD0F11D04EBC68B02AE77FEA5D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3568E873" w14:textId="77777777" w:rsidR="00411242" w:rsidRPr="002E6057" w:rsidRDefault="00C67AE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En-tête de colonne</w:t>
                </w:r>
              </w:p>
            </w:tc>
          </w:sdtContent>
        </w:sdt>
        <w:sdt>
          <w:sdtPr>
            <w:rPr>
              <w:lang w:val="fr-FR"/>
            </w:rPr>
            <w:id w:val="-1698220457"/>
            <w:placeholder>
              <w:docPart w:val="407B0291956BB2429D6A2F28DB3BD3C1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14AA4904" w14:textId="77777777" w:rsidR="00411242" w:rsidRPr="002E6057" w:rsidRDefault="00C67AE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En-tête de colonne</w:t>
                </w:r>
              </w:p>
            </w:tc>
          </w:sdtContent>
        </w:sdt>
      </w:tr>
      <w:tr w:rsidR="00B42F97" w:rsidRPr="002E6057" w14:paraId="155EC903" w14:textId="77777777" w:rsidTr="00B42F97">
        <w:sdt>
          <w:sdtPr>
            <w:rPr>
              <w:lang w:val="fr-FR"/>
            </w:rPr>
            <w:id w:val="-426806486"/>
            <w:placeholder>
              <w:docPart w:val="93A5DB710A4DAD4ABB343B4FA1236AB0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FF3F3FF" w14:textId="77777777" w:rsidR="00411242" w:rsidRPr="002E6057" w:rsidRDefault="00C67AE9">
                <w:pPr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En-tête de ligne</w:t>
                </w:r>
              </w:p>
            </w:tc>
          </w:sdtContent>
        </w:sdt>
        <w:sdt>
          <w:sdtPr>
            <w:rPr>
              <w:lang w:val="fr-FR"/>
            </w:rPr>
            <w:id w:val="-91939099"/>
            <w:placeholder>
              <w:docPart w:val="DFA7D2E2C4A1B64AA3D37BCC0402E190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5CE457ED" w14:textId="77777777" w:rsidR="00411242" w:rsidRPr="002E6057" w:rsidRDefault="00C67AE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Texte</w:t>
                </w:r>
              </w:p>
            </w:tc>
          </w:sdtContent>
        </w:sdt>
        <w:sdt>
          <w:sdtPr>
            <w:rPr>
              <w:lang w:val="fr-FR"/>
            </w:rPr>
            <w:id w:val="1315679772"/>
            <w:placeholder>
              <w:docPart w:val="153D7CF9C60DAD48B748CA7FE686E733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3F0DF437" w14:textId="77777777" w:rsidR="00411242" w:rsidRPr="002E6057" w:rsidRDefault="00C67AE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123,45</w:t>
                </w:r>
              </w:p>
            </w:tc>
          </w:sdtContent>
        </w:sdt>
      </w:tr>
      <w:tr w:rsidR="00B42F97" w:rsidRPr="002E6057" w14:paraId="521413F5" w14:textId="77777777" w:rsidTr="00B42F97">
        <w:sdt>
          <w:sdtPr>
            <w:rPr>
              <w:lang w:val="fr-FR"/>
            </w:rPr>
            <w:id w:val="1675531066"/>
            <w:placeholder>
              <w:docPart w:val="4C7FBF2492B5224FB4F45DF27DF8671D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70522232" w14:textId="77777777" w:rsidR="00411242" w:rsidRPr="002E6057" w:rsidRDefault="00C67AE9">
                <w:pPr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En-tête de ligne</w:t>
                </w:r>
              </w:p>
            </w:tc>
          </w:sdtContent>
        </w:sdt>
        <w:sdt>
          <w:sdtPr>
            <w:rPr>
              <w:lang w:val="fr-FR"/>
            </w:rPr>
            <w:id w:val="-1841530532"/>
            <w:placeholder>
              <w:docPart w:val="1BB4A413CBB9BD4DA29224591AB3CC74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19F6DB84" w14:textId="77777777" w:rsidR="00411242" w:rsidRPr="002E6057" w:rsidRDefault="00C67AE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Texte</w:t>
                </w:r>
              </w:p>
            </w:tc>
          </w:sdtContent>
        </w:sdt>
        <w:sdt>
          <w:sdtPr>
            <w:rPr>
              <w:lang w:val="fr-FR"/>
            </w:rPr>
            <w:id w:val="-800923244"/>
            <w:placeholder>
              <w:docPart w:val="CC3423116C63BD4E9667A77C3455BFD0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2E501A77" w14:textId="77777777" w:rsidR="00411242" w:rsidRPr="002E6057" w:rsidRDefault="00C67AE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fr-FR"/>
                  </w:rPr>
                </w:pPr>
                <w:r w:rsidRPr="002E6057">
                  <w:rPr>
                    <w:lang w:val="fr-FR"/>
                  </w:rPr>
                  <w:t>123,45</w:t>
                </w:r>
              </w:p>
            </w:tc>
          </w:sdtContent>
        </w:sdt>
      </w:tr>
      <w:tr w:rsidR="00B42F97" w:rsidRPr="002E6057" w14:paraId="0F5E52D2" w14:textId="77777777" w:rsidTr="00B42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74E77D7" w14:textId="77777777" w:rsidR="00411242" w:rsidRPr="002E6057" w:rsidRDefault="00C67AE9">
            <w:pPr>
              <w:rPr>
                <w:lang w:val="fr-FR"/>
              </w:rPr>
            </w:pPr>
          </w:p>
        </w:tc>
        <w:tc>
          <w:tcPr>
            <w:tcW w:w="3187" w:type="dxa"/>
          </w:tcPr>
          <w:p w14:paraId="48586B24" w14:textId="77777777" w:rsidR="00411242" w:rsidRPr="002E6057" w:rsidRDefault="00C6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188" w:type="dxa"/>
          </w:tcPr>
          <w:p w14:paraId="03131D79" w14:textId="77777777" w:rsidR="00411242" w:rsidRPr="002E6057" w:rsidRDefault="00C6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309C0E0C" w14:textId="77777777" w:rsidR="00411242" w:rsidRPr="002E6057" w:rsidRDefault="00C67AE9">
      <w:pPr>
        <w:rPr>
          <w:lang w:val="fr-FR"/>
        </w:rPr>
      </w:pPr>
    </w:p>
    <w:sectPr w:rsidR="00411242" w:rsidRPr="002E6057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C1CFD" w14:textId="77777777" w:rsidR="002E6057" w:rsidRDefault="002E6057">
      <w:pPr>
        <w:spacing w:after="0" w:line="240" w:lineRule="auto"/>
      </w:pPr>
      <w:r>
        <w:separator/>
      </w:r>
    </w:p>
  </w:endnote>
  <w:endnote w:type="continuationSeparator" w:id="0">
    <w:p w14:paraId="24341359" w14:textId="77777777" w:rsidR="002E6057" w:rsidRDefault="002E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E4C5C" w14:textId="77777777" w:rsidR="00411242" w:rsidRDefault="00C67AE9">
        <w:pPr>
          <w:pStyle w:val="Pieddepage"/>
        </w:pP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PAGE   \* MERGEFORMAT </w:instrText>
        </w:r>
        <w:r>
          <w:rPr>
            <w:lang w:val="fr-FR"/>
          </w:rPr>
          <w:fldChar w:fldCharType="separate"/>
        </w:r>
        <w:r>
          <w:rPr>
            <w:noProof/>
            <w:lang w:val="fr-FR"/>
          </w:rPr>
          <w:t>2</w:t>
        </w:r>
        <w:r>
          <w:rPr>
            <w:noProof/>
            <w:lang w:val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A68F" w14:textId="77777777" w:rsidR="002E6057" w:rsidRDefault="002E6057">
      <w:pPr>
        <w:spacing w:after="0" w:line="240" w:lineRule="auto"/>
      </w:pPr>
      <w:r>
        <w:separator/>
      </w:r>
    </w:p>
  </w:footnote>
  <w:footnote w:type="continuationSeparator" w:id="0">
    <w:p w14:paraId="49C15F6D" w14:textId="77777777" w:rsidR="002E6057" w:rsidRDefault="002E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7554746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D7F0D4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44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8FD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90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E69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4B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A56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048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3C8402AE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76C3D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069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4C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63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B857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0D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C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E4B5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36524C3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3028D3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4A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E2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85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26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0FC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64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0C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7F02E734">
      <w:start w:val="1"/>
      <w:numFmt w:val="bullet"/>
      <w:pStyle w:val="Listepuce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B3A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41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4AE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8B0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6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68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69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0C7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AE928760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20A86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021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8A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3E6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082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EA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EE2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6D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B68ED60C">
      <w:start w:val="1"/>
      <w:numFmt w:val="decimal"/>
      <w:pStyle w:val="Listenumros"/>
      <w:lvlText w:val="%1."/>
      <w:lvlJc w:val="left"/>
      <w:pPr>
        <w:ind w:left="720" w:hanging="360"/>
      </w:pPr>
    </w:lvl>
    <w:lvl w:ilvl="1" w:tplc="0F323348">
      <w:start w:val="1"/>
      <w:numFmt w:val="lowerLetter"/>
      <w:lvlText w:val="%2."/>
      <w:lvlJc w:val="left"/>
      <w:pPr>
        <w:ind w:left="1440" w:hanging="360"/>
      </w:pPr>
    </w:lvl>
    <w:lvl w:ilvl="2" w:tplc="CB52B208">
      <w:start w:val="1"/>
      <w:numFmt w:val="lowerRoman"/>
      <w:lvlText w:val="%3."/>
      <w:lvlJc w:val="right"/>
      <w:pPr>
        <w:ind w:left="2160" w:hanging="180"/>
      </w:pPr>
    </w:lvl>
    <w:lvl w:ilvl="3" w:tplc="4E92D12A">
      <w:start w:val="1"/>
      <w:numFmt w:val="decimal"/>
      <w:lvlText w:val="%4."/>
      <w:lvlJc w:val="left"/>
      <w:pPr>
        <w:ind w:left="2880" w:hanging="360"/>
      </w:pPr>
    </w:lvl>
    <w:lvl w:ilvl="4" w:tplc="F490C89C" w:tentative="1">
      <w:start w:val="1"/>
      <w:numFmt w:val="lowerLetter"/>
      <w:lvlText w:val="%5."/>
      <w:lvlJc w:val="left"/>
      <w:pPr>
        <w:ind w:left="3600" w:hanging="360"/>
      </w:pPr>
    </w:lvl>
    <w:lvl w:ilvl="5" w:tplc="B68A795E" w:tentative="1">
      <w:start w:val="1"/>
      <w:numFmt w:val="lowerRoman"/>
      <w:lvlText w:val="%6."/>
      <w:lvlJc w:val="right"/>
      <w:pPr>
        <w:ind w:left="4320" w:hanging="180"/>
      </w:pPr>
    </w:lvl>
    <w:lvl w:ilvl="6" w:tplc="9B5CAF0A" w:tentative="1">
      <w:start w:val="1"/>
      <w:numFmt w:val="decimal"/>
      <w:lvlText w:val="%7."/>
      <w:lvlJc w:val="left"/>
      <w:pPr>
        <w:ind w:left="5040" w:hanging="360"/>
      </w:pPr>
    </w:lvl>
    <w:lvl w:ilvl="7" w:tplc="AD5A010A" w:tentative="1">
      <w:start w:val="1"/>
      <w:numFmt w:val="lowerLetter"/>
      <w:lvlText w:val="%8."/>
      <w:lvlJc w:val="left"/>
      <w:pPr>
        <w:ind w:left="5760" w:hanging="360"/>
      </w:pPr>
    </w:lvl>
    <w:lvl w:ilvl="8" w:tplc="1CD8D3A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7803">
    <w:abstractNumId w:val="9"/>
  </w:num>
  <w:num w:numId="2" w16cid:durableId="1294095129">
    <w:abstractNumId w:val="11"/>
  </w:num>
  <w:num w:numId="3" w16cid:durableId="1366830549">
    <w:abstractNumId w:val="14"/>
  </w:num>
  <w:num w:numId="4" w16cid:durableId="440682491">
    <w:abstractNumId w:val="12"/>
  </w:num>
  <w:num w:numId="5" w16cid:durableId="650141710">
    <w:abstractNumId w:val="10"/>
  </w:num>
  <w:num w:numId="6" w16cid:durableId="146946105">
    <w:abstractNumId w:val="7"/>
  </w:num>
  <w:num w:numId="7" w16cid:durableId="1080755797">
    <w:abstractNumId w:val="6"/>
  </w:num>
  <w:num w:numId="8" w16cid:durableId="445582296">
    <w:abstractNumId w:val="5"/>
  </w:num>
  <w:num w:numId="9" w16cid:durableId="1578980129">
    <w:abstractNumId w:val="4"/>
  </w:num>
  <w:num w:numId="10" w16cid:durableId="730035725">
    <w:abstractNumId w:val="8"/>
  </w:num>
  <w:num w:numId="11" w16cid:durableId="1649941712">
    <w:abstractNumId w:val="3"/>
  </w:num>
  <w:num w:numId="12" w16cid:durableId="1510365490">
    <w:abstractNumId w:val="2"/>
  </w:num>
  <w:num w:numId="13" w16cid:durableId="1193497916">
    <w:abstractNumId w:val="1"/>
  </w:num>
  <w:num w:numId="14" w16cid:durableId="1323922458">
    <w:abstractNumId w:val="0"/>
  </w:num>
  <w:num w:numId="15" w16cid:durableId="1398088980">
    <w:abstractNumId w:val="13"/>
  </w:num>
  <w:num w:numId="16" w16cid:durableId="318265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57"/>
    <w:rsid w:val="000F4E86"/>
    <w:rsid w:val="002E6057"/>
    <w:rsid w:val="00405D54"/>
    <w:rsid w:val="00B42F97"/>
    <w:rsid w:val="00B94266"/>
    <w:rsid w:val="00C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2CCAB"/>
  <w15:docId w15:val="{78D950BF-0988-A54E-BE1D-EC6F44EA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fr-FR" w:eastAsia="ja-JP" w:bidi="fr-FR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sz w:val="32"/>
    </w:rPr>
  </w:style>
  <w:style w:type="paragraph" w:styleId="Titre">
    <w:name w:val="Title"/>
    <w:basedOn w:val="Normal"/>
    <w:link w:val="TitreC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umros">
    <w:name w:val="List Number"/>
    <w:basedOn w:val="Normal"/>
    <w:uiPriority w:val="13"/>
    <w:qFormat/>
    <w:pPr>
      <w:numPr>
        <w:numId w:val="16"/>
      </w:numPr>
    </w:p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404040" w:themeColor="text1" w:themeTint="BF"/>
    </w:rPr>
  </w:style>
  <w:style w:type="paragraph" w:styleId="Listepuces">
    <w:name w:val="List Bullet"/>
    <w:basedOn w:val="Normal"/>
    <w:uiPriority w:val="12"/>
    <w:qFormat/>
    <w:pPr>
      <w:numPr>
        <w:numId w:val="15"/>
      </w:numPr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0000" w:themeColor="text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/>
      <w:iCs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000000" w:themeColor="tex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au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sz w:val="3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En-tte">
    <w:name w:val="header"/>
    <w:basedOn w:val="Normal"/>
    <w:link w:val="En-tteCar"/>
    <w:uiPriority w:val="99"/>
    <w:qFormat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semiHidden/>
    <w:unhideWhenUsed/>
    <w:rsid w:val="002E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249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ysab/Library/Containers/com.microsoft.Word/Data/Library/Application%20Support/Microsoft/Office/16.0/DTS/fr-FR%7b63462B8D-64EB-C04A-BA0B-88E18F24B0E5%7d/%7b61433148-F82F-064E-82AD-0C2D12A027BC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3E14CD0F11D04EBC68B02AE77FEA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34C8D-3D2C-9444-8004-7A3B9E76CB94}"/>
      </w:docPartPr>
      <w:docPartBody>
        <w:p w:rsidR="00000000" w:rsidRDefault="00F1596A">
          <w:pPr>
            <w:pStyle w:val="F53E14CD0F11D04EBC68B02AE77FEA5D"/>
          </w:pPr>
          <w:r>
            <w:t>En-tête de colonne</w:t>
          </w:r>
        </w:p>
      </w:docPartBody>
    </w:docPart>
    <w:docPart>
      <w:docPartPr>
        <w:name w:val="407B0291956BB2429D6A2F28DB3BD3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2212DD-F74F-D14F-A340-8049275608FD}"/>
      </w:docPartPr>
      <w:docPartBody>
        <w:p w:rsidR="00000000" w:rsidRDefault="00F1596A">
          <w:pPr>
            <w:pStyle w:val="407B0291956BB2429D6A2F28DB3BD3C1"/>
          </w:pPr>
          <w:r>
            <w:t>En-tête de colonne</w:t>
          </w:r>
        </w:p>
      </w:docPartBody>
    </w:docPart>
    <w:docPart>
      <w:docPartPr>
        <w:name w:val="93A5DB710A4DAD4ABB343B4FA1236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DE652-7F59-454B-8287-9D5165A34E55}"/>
      </w:docPartPr>
      <w:docPartBody>
        <w:p w:rsidR="00000000" w:rsidRDefault="00F1596A">
          <w:pPr>
            <w:pStyle w:val="93A5DB710A4DAD4ABB343B4FA1236AB0"/>
          </w:pPr>
          <w:r>
            <w:t>En-tête de ligne</w:t>
          </w:r>
        </w:p>
      </w:docPartBody>
    </w:docPart>
    <w:docPart>
      <w:docPartPr>
        <w:name w:val="DFA7D2E2C4A1B64AA3D37BCC0402E1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82505-71A4-D94B-BD9F-15037234D5DF}"/>
      </w:docPartPr>
      <w:docPartBody>
        <w:p w:rsidR="00000000" w:rsidRDefault="00F1596A">
          <w:pPr>
            <w:pStyle w:val="DFA7D2E2C4A1B64AA3D37BCC0402E190"/>
          </w:pPr>
          <w:r>
            <w:t>Texte</w:t>
          </w:r>
        </w:p>
      </w:docPartBody>
    </w:docPart>
    <w:docPart>
      <w:docPartPr>
        <w:name w:val="153D7CF9C60DAD48B748CA7FE686E7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B3BE62-6456-554E-AC8E-D4F17B160F4B}"/>
      </w:docPartPr>
      <w:docPartBody>
        <w:p w:rsidR="00000000" w:rsidRDefault="00F1596A">
          <w:pPr>
            <w:pStyle w:val="153D7CF9C60DAD48B748CA7FE686E733"/>
          </w:pPr>
          <w:r>
            <w:t>123,45</w:t>
          </w:r>
        </w:p>
      </w:docPartBody>
    </w:docPart>
    <w:docPart>
      <w:docPartPr>
        <w:name w:val="4C7FBF2492B5224FB4F45DF27DF867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62B198-E641-2745-9536-CFC3F2966DC3}"/>
      </w:docPartPr>
      <w:docPartBody>
        <w:p w:rsidR="00000000" w:rsidRDefault="00F1596A">
          <w:pPr>
            <w:pStyle w:val="4C7FBF2492B5224FB4F45DF27DF8671D"/>
          </w:pPr>
          <w:r>
            <w:t>En-tête de ligne</w:t>
          </w:r>
        </w:p>
      </w:docPartBody>
    </w:docPart>
    <w:docPart>
      <w:docPartPr>
        <w:name w:val="1BB4A413CBB9BD4DA29224591AB3CC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AFE84A-95C9-344B-9D37-6CCD23C75DE2}"/>
      </w:docPartPr>
      <w:docPartBody>
        <w:p w:rsidR="00000000" w:rsidRDefault="00F1596A">
          <w:pPr>
            <w:pStyle w:val="1BB4A413CBB9BD4DA29224591AB3CC74"/>
          </w:pPr>
          <w:r>
            <w:t>Texte</w:t>
          </w:r>
        </w:p>
      </w:docPartBody>
    </w:docPart>
    <w:docPart>
      <w:docPartPr>
        <w:name w:val="CC3423116C63BD4E9667A77C3455BF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9C9813-1A1A-0F40-9AE5-C978430ADFBE}"/>
      </w:docPartPr>
      <w:docPartBody>
        <w:p w:rsidR="00000000" w:rsidRDefault="00F1596A">
          <w:pPr>
            <w:pStyle w:val="CC3423116C63BD4E9667A77C3455BFD0"/>
          </w:pPr>
          <w:r>
            <w:t>123,45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7F02E734">
      <w:start w:val="1"/>
      <w:numFmt w:val="bullet"/>
      <w:pStyle w:val="Listepuces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4B3A53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41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4AE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8B0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6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685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769F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0C7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6041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FE7629F97960344B5310D72CC24B658">
    <w:name w:val="CFE7629F97960344B5310D72CC24B658"/>
  </w:style>
  <w:style w:type="paragraph" w:customStyle="1" w:styleId="D98628BAD268414A90BDDC42F86B7B5B">
    <w:name w:val="D98628BAD268414A90BDDC42F86B7B5B"/>
  </w:style>
  <w:style w:type="paragraph" w:customStyle="1" w:styleId="1393D16F7FAF1C428090B1379967DB1F">
    <w:name w:val="1393D16F7FAF1C428090B1379967DB1F"/>
  </w:style>
  <w:style w:type="paragraph" w:customStyle="1" w:styleId="7CBAFFBA5590DF4288B733EE956B86D3">
    <w:name w:val="7CBAFFBA5590DF4288B733EE956B86D3"/>
  </w:style>
  <w:style w:type="paragraph" w:customStyle="1" w:styleId="A421CFC255FC864493C963E01EBA1B80">
    <w:name w:val="A421CFC255FC864493C963E01EBA1B80"/>
  </w:style>
  <w:style w:type="paragraph" w:styleId="Listepuces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GB" w:eastAsia="ja-JP" w:bidi="fr-FR"/>
    </w:rPr>
  </w:style>
  <w:style w:type="paragraph" w:customStyle="1" w:styleId="D46FB95D33A4C4489ADF58A655B5BDD7">
    <w:name w:val="D46FB95D33A4C4489ADF58A655B5BDD7"/>
  </w:style>
  <w:style w:type="paragraph" w:customStyle="1" w:styleId="FF19CA82A6F2864A9EC2701120F3BD0C">
    <w:name w:val="FF19CA82A6F2864A9EC2701120F3BD0C"/>
  </w:style>
  <w:style w:type="paragraph" w:customStyle="1" w:styleId="9631381E9A1D3E4588048D5981DB0FE2">
    <w:name w:val="9631381E9A1D3E4588048D5981DB0FE2"/>
  </w:style>
  <w:style w:type="paragraph" w:customStyle="1" w:styleId="8C82E2D6629C694BAB496C2C08EB9027">
    <w:name w:val="8C82E2D6629C694BAB496C2C08EB9027"/>
  </w:style>
  <w:style w:type="paragraph" w:customStyle="1" w:styleId="B0D9270426047A40BB92DB40DF8CF2AB">
    <w:name w:val="B0D9270426047A40BB92DB40DF8CF2AB"/>
  </w:style>
  <w:style w:type="paragraph" w:customStyle="1" w:styleId="F53E14CD0F11D04EBC68B02AE77FEA5D">
    <w:name w:val="F53E14CD0F11D04EBC68B02AE77FEA5D"/>
  </w:style>
  <w:style w:type="paragraph" w:customStyle="1" w:styleId="407B0291956BB2429D6A2F28DB3BD3C1">
    <w:name w:val="407B0291956BB2429D6A2F28DB3BD3C1"/>
  </w:style>
  <w:style w:type="paragraph" w:customStyle="1" w:styleId="93A5DB710A4DAD4ABB343B4FA1236AB0">
    <w:name w:val="93A5DB710A4DAD4ABB343B4FA1236AB0"/>
  </w:style>
  <w:style w:type="paragraph" w:customStyle="1" w:styleId="DFA7D2E2C4A1B64AA3D37BCC0402E190">
    <w:name w:val="DFA7D2E2C4A1B64AA3D37BCC0402E190"/>
  </w:style>
  <w:style w:type="paragraph" w:customStyle="1" w:styleId="153D7CF9C60DAD48B748CA7FE686E733">
    <w:name w:val="153D7CF9C60DAD48B748CA7FE686E733"/>
  </w:style>
  <w:style w:type="paragraph" w:customStyle="1" w:styleId="4C7FBF2492B5224FB4F45DF27DF8671D">
    <w:name w:val="4C7FBF2492B5224FB4F45DF27DF8671D"/>
  </w:style>
  <w:style w:type="paragraph" w:customStyle="1" w:styleId="1BB4A413CBB9BD4DA29224591AB3CC74">
    <w:name w:val="1BB4A413CBB9BD4DA29224591AB3CC74"/>
  </w:style>
  <w:style w:type="paragraph" w:customStyle="1" w:styleId="CC3423116C63BD4E9667A77C3455BFD0">
    <w:name w:val="CC3423116C63BD4E9667A77C3455B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recherche.dotx</Template>
  <TotalTime>20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Samy HAMED E SABERI</cp:lastModifiedBy>
  <cp:revision>1</cp:revision>
  <dcterms:created xsi:type="dcterms:W3CDTF">2022-06-28T08:42:00Z</dcterms:created>
  <dcterms:modified xsi:type="dcterms:W3CDTF">2022-06-28T09:08:00Z</dcterms:modified>
</cp:coreProperties>
</file>